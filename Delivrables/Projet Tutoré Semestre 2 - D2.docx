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C6" w:rsidRDefault="00B836C6" w:rsidP="00B836C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bdr w:val="single" w:sz="6" w:space="4" w:color="000000" w:frame="1"/>
          <w:shd w:val="clear" w:color="auto" w:fill="FFFFFF"/>
          <w:lang w:eastAsia="fr-FR"/>
        </w:rPr>
      </w:pPr>
    </w:p>
    <w:p w:rsidR="00B836C6" w:rsidRPr="003C4A99" w:rsidRDefault="00B836C6" w:rsidP="00B836C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bdr w:val="single" w:sz="6" w:space="4" w:color="000000" w:frame="1"/>
          <w:shd w:val="clear" w:color="auto" w:fill="FFFFFF"/>
          <w:lang w:eastAsia="fr-FR"/>
        </w:rPr>
      </w:pPr>
      <w:r w:rsidRPr="003C4A99">
        <w:rPr>
          <w:rFonts w:ascii="Times New Roman" w:eastAsia="Times New Roman" w:hAnsi="Times New Roman" w:cs="Times New Roman"/>
          <w:b/>
          <w:bCs/>
          <w:sz w:val="32"/>
          <w:szCs w:val="32"/>
          <w:bdr w:val="single" w:sz="6" w:space="4" w:color="000000" w:frame="1"/>
          <w:shd w:val="clear" w:color="auto" w:fill="FFFFFF"/>
          <w:lang w:eastAsia="fr-FR"/>
        </w:rPr>
        <w:t>Projet Tutoré Semestre 2 – Livrable D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single" w:sz="6" w:space="4" w:color="000000" w:frame="1"/>
          <w:shd w:val="clear" w:color="auto" w:fill="FFFFFF"/>
          <w:lang w:eastAsia="fr-FR"/>
        </w:rPr>
        <w:t>2</w:t>
      </w:r>
    </w:p>
    <w:p w:rsidR="00B836C6" w:rsidRPr="009C663E" w:rsidRDefault="00B836C6" w:rsidP="00B8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836C6" w:rsidRPr="003C4A99" w:rsidRDefault="00B836C6" w:rsidP="00B83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836C6" w:rsidRDefault="00B836C6" w:rsidP="00B836C6">
      <w:pPr>
        <w:pStyle w:val="NormalWeb"/>
        <w:spacing w:after="0"/>
      </w:pPr>
      <w:r w:rsidRPr="009C663E">
        <w:rPr>
          <w:b/>
          <w:bCs/>
          <w:i/>
          <w:iCs/>
          <w:sz w:val="26"/>
          <w:szCs w:val="26"/>
        </w:rPr>
        <w:t>Composition du groupe :</w:t>
      </w:r>
      <w:r w:rsidRPr="009C663E">
        <w:rPr>
          <w:sz w:val="27"/>
          <w:szCs w:val="27"/>
        </w:rPr>
        <w:t xml:space="preserve"> </w:t>
      </w:r>
      <w:r w:rsidRPr="009C663E">
        <w:t>CHAUVEAU Aristide, GARAYT Thomas, VIDAL Romain, VIGNANDEL Cédric</w:t>
      </w:r>
    </w:p>
    <w:p w:rsidR="00B836C6" w:rsidRDefault="00B836C6" w:rsidP="00B836C6">
      <w:pPr>
        <w:pStyle w:val="NormalWeb"/>
        <w:spacing w:after="0"/>
      </w:pPr>
    </w:p>
    <w:p w:rsidR="00E470B8" w:rsidRDefault="00E470B8" w:rsidP="00B836C6">
      <w:pPr>
        <w:pStyle w:val="NormalWeb"/>
        <w:spacing w:after="0"/>
        <w:rPr>
          <w:b/>
          <w:sz w:val="28"/>
        </w:rPr>
      </w:pPr>
      <w:bookmarkStart w:id="0" w:name="_GoBack"/>
      <w:bookmarkEnd w:id="0"/>
    </w:p>
    <w:p w:rsidR="00B836C6" w:rsidRPr="00E470B8" w:rsidRDefault="00E470B8" w:rsidP="00B836C6">
      <w:pPr>
        <w:pStyle w:val="NormalWeb"/>
        <w:spacing w:after="0"/>
        <w:rPr>
          <w:b/>
        </w:rPr>
      </w:pPr>
      <w:r w:rsidRPr="00E470B8">
        <w:rPr>
          <w:b/>
          <w:sz w:val="28"/>
        </w:rPr>
        <w:t xml:space="preserve">Cas </w:t>
      </w:r>
      <w:r w:rsidR="00B836C6" w:rsidRPr="00E470B8">
        <w:rPr>
          <w:b/>
        </w:rPr>
        <w:t>Afficher Score</w:t>
      </w:r>
    </w:p>
    <w:p w:rsidR="00B836C6" w:rsidRDefault="00B836C6" w:rsidP="00B836C6">
      <w:pPr>
        <w:pStyle w:val="NormalWeb"/>
        <w:spacing w:after="0"/>
        <w:rPr>
          <w:b/>
        </w:rPr>
      </w:pPr>
    </w:p>
    <w:p w:rsidR="00B836C6" w:rsidRDefault="00B836C6" w:rsidP="00B836C6">
      <w:pPr>
        <w:pStyle w:val="NormalWeb"/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42BFCA" wp14:editId="13C48479">
            <wp:simplePos x="0" y="0"/>
            <wp:positionH relativeFrom="column">
              <wp:posOffset>-211216</wp:posOffset>
            </wp:positionH>
            <wp:positionV relativeFrom="paragraph">
              <wp:posOffset>184785</wp:posOffset>
            </wp:positionV>
            <wp:extent cx="5756275" cy="1900555"/>
            <wp:effectExtent l="0" t="0" r="0" b="4445"/>
            <wp:wrapNone/>
            <wp:docPr id="1" name="Image 1" descr="g:\Bureau\Projet Tutoré Semestre 2\BOUML\Afficher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ureau\Projet Tutoré Semestre 2\BOUML\AfficherSco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6C6" w:rsidRDefault="00B836C6" w:rsidP="00B836C6">
      <w:pPr>
        <w:pStyle w:val="NormalWeb"/>
        <w:spacing w:after="0"/>
        <w:rPr>
          <w:noProof/>
        </w:rPr>
      </w:pPr>
    </w:p>
    <w:p w:rsidR="00B836C6" w:rsidRDefault="00B836C6" w:rsidP="00B836C6">
      <w:pPr>
        <w:pStyle w:val="NormalWeb"/>
        <w:spacing w:after="0"/>
        <w:rPr>
          <w:noProof/>
        </w:rPr>
      </w:pPr>
    </w:p>
    <w:p w:rsidR="00B836C6" w:rsidRDefault="00B836C6" w:rsidP="00B836C6">
      <w:pPr>
        <w:pStyle w:val="NormalWeb"/>
        <w:spacing w:after="0"/>
        <w:rPr>
          <w:noProof/>
        </w:rPr>
      </w:pPr>
    </w:p>
    <w:p w:rsidR="00B836C6" w:rsidRDefault="00B836C6" w:rsidP="00B836C6">
      <w:pPr>
        <w:pStyle w:val="NormalWeb"/>
        <w:spacing w:after="0"/>
        <w:rPr>
          <w:noProof/>
        </w:rPr>
      </w:pPr>
    </w:p>
    <w:p w:rsidR="00B836C6" w:rsidRDefault="00B836C6" w:rsidP="00B836C6">
      <w:pPr>
        <w:pStyle w:val="NormalWeb"/>
        <w:spacing w:after="0"/>
      </w:pPr>
    </w:p>
    <w:p w:rsidR="00AE3517" w:rsidRDefault="00AE3517" w:rsidP="00B836C6">
      <w:pPr>
        <w:pStyle w:val="NormalWeb"/>
        <w:spacing w:after="0"/>
        <w:rPr>
          <w:b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F58BCEB" wp14:editId="1A546B73">
            <wp:simplePos x="0" y="0"/>
            <wp:positionH relativeFrom="column">
              <wp:posOffset>995680</wp:posOffset>
            </wp:positionH>
            <wp:positionV relativeFrom="paragraph">
              <wp:posOffset>271145</wp:posOffset>
            </wp:positionV>
            <wp:extent cx="3999230" cy="2404745"/>
            <wp:effectExtent l="0" t="0" r="1270" b="0"/>
            <wp:wrapNone/>
            <wp:docPr id="2" name="Image 2" descr="g:\Bureau\Projet Tutoré Semestre 2\Diagramme de Collaboration\afficher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ureau\Projet Tutoré Semestre 2\Diagramme de Collaboration\afficherSco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B836C6" w:rsidRPr="00E47DA3" w:rsidRDefault="00E47DA3" w:rsidP="00B836C6">
      <w:pPr>
        <w:pStyle w:val="NormalWeb"/>
        <w:spacing w:after="0"/>
        <w:rPr>
          <w:b/>
        </w:rPr>
      </w:pPr>
      <w:r>
        <w:rPr>
          <w:b/>
        </w:rPr>
        <w:t xml:space="preserve">Cas </w:t>
      </w:r>
      <w:r w:rsidR="00B836C6" w:rsidRPr="00E47DA3">
        <w:rPr>
          <w:b/>
        </w:rPr>
        <w:t>Nouvelle Partie</w:t>
      </w: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Pr="003C3F75" w:rsidRDefault="00E470B8" w:rsidP="00B836C6">
      <w:pPr>
        <w:pStyle w:val="NormalWeb"/>
        <w:spacing w:after="0"/>
        <w:rPr>
          <w:b/>
          <w:i/>
        </w:rPr>
      </w:pPr>
    </w:p>
    <w:p w:rsidR="00B836C6" w:rsidRDefault="00AE3517" w:rsidP="00B836C6">
      <w:pPr>
        <w:pStyle w:val="NormalWeb"/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0FE13100" wp14:editId="4D219588">
            <wp:extent cx="5759450" cy="1935480"/>
            <wp:effectExtent l="0" t="0" r="0" b="7620"/>
            <wp:docPr id="8" name="Image 8" descr="g:\Bureau\Projet Tutoré Semestre 2\BOUML\NouvellePar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Bureau\Projet Tutoré Semestre 2\BOUML\NouvelleParti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91" w:rsidRDefault="00B95D91" w:rsidP="00B836C6">
      <w:pPr>
        <w:pStyle w:val="NormalWeb"/>
        <w:spacing w:after="0"/>
        <w:rPr>
          <w:b/>
        </w:rPr>
      </w:pPr>
    </w:p>
    <w:p w:rsidR="00AE3517" w:rsidRDefault="00E470B8" w:rsidP="00B836C6">
      <w:pPr>
        <w:pStyle w:val="NormalWeb"/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4CE414A6" wp14:editId="64F91405">
            <wp:simplePos x="0" y="0"/>
            <wp:positionH relativeFrom="column">
              <wp:posOffset>-175895</wp:posOffset>
            </wp:positionH>
            <wp:positionV relativeFrom="paragraph">
              <wp:posOffset>250825</wp:posOffset>
            </wp:positionV>
            <wp:extent cx="5877560" cy="1940560"/>
            <wp:effectExtent l="0" t="0" r="8890" b="2540"/>
            <wp:wrapNone/>
            <wp:docPr id="3" name="Image 3" descr="g:\Bureau\Projet Tutoré Semestre 2\Diagramme de Collaboration\nouvellePar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Bureau\Projet Tutoré Semestre 2\Diagramme de Collaboration\nouvelleParti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517" w:rsidRDefault="00AE3517" w:rsidP="00B836C6">
      <w:pPr>
        <w:pStyle w:val="NormalWeb"/>
        <w:spacing w:after="0"/>
        <w:rPr>
          <w:b/>
        </w:rPr>
      </w:pPr>
    </w:p>
    <w:p w:rsidR="00AE3517" w:rsidRDefault="00AE3517" w:rsidP="00B836C6">
      <w:pPr>
        <w:pStyle w:val="NormalWeb"/>
        <w:spacing w:after="0"/>
        <w:rPr>
          <w:b/>
        </w:rPr>
      </w:pPr>
    </w:p>
    <w:p w:rsidR="00E470B8" w:rsidRDefault="00E470B8" w:rsidP="00B836C6">
      <w:pPr>
        <w:pStyle w:val="NormalWeb"/>
        <w:spacing w:after="0"/>
        <w:rPr>
          <w:b/>
        </w:rPr>
      </w:pPr>
    </w:p>
    <w:p w:rsidR="00E470B8" w:rsidRDefault="00E470B8" w:rsidP="00B836C6">
      <w:pPr>
        <w:pStyle w:val="NormalWeb"/>
        <w:spacing w:after="0"/>
        <w:rPr>
          <w:b/>
        </w:rPr>
      </w:pPr>
    </w:p>
    <w:p w:rsidR="00E470B8" w:rsidRDefault="00E470B8" w:rsidP="00B836C6">
      <w:pPr>
        <w:pStyle w:val="NormalWeb"/>
        <w:spacing w:after="0"/>
        <w:rPr>
          <w:b/>
        </w:rPr>
      </w:pPr>
    </w:p>
    <w:p w:rsidR="00E470B8" w:rsidRDefault="00E470B8" w:rsidP="00B836C6">
      <w:pPr>
        <w:pStyle w:val="NormalWeb"/>
        <w:spacing w:after="0"/>
        <w:rPr>
          <w:b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E470B8" w:rsidRDefault="00E470B8" w:rsidP="00B836C6">
      <w:pPr>
        <w:pStyle w:val="NormalWeb"/>
        <w:spacing w:after="0"/>
        <w:rPr>
          <w:b/>
          <w:i/>
        </w:rPr>
      </w:pPr>
    </w:p>
    <w:p w:rsidR="00B836C6" w:rsidRPr="00E47DA3" w:rsidRDefault="00E47DA3" w:rsidP="00B836C6">
      <w:pPr>
        <w:pStyle w:val="NormalWeb"/>
        <w:spacing w:after="0"/>
        <w:rPr>
          <w:b/>
        </w:rPr>
      </w:pPr>
      <w:r>
        <w:rPr>
          <w:b/>
        </w:rPr>
        <w:t xml:space="preserve">Cas </w:t>
      </w:r>
      <w:r w:rsidR="00B836C6" w:rsidRPr="00E47DA3">
        <w:rPr>
          <w:b/>
        </w:rPr>
        <w:t>Quitter</w:t>
      </w:r>
    </w:p>
    <w:p w:rsidR="00E47DA3" w:rsidRPr="003C3F75" w:rsidRDefault="00E47DA3" w:rsidP="00B836C6">
      <w:pPr>
        <w:pStyle w:val="NormalWeb"/>
        <w:spacing w:after="0"/>
        <w:rPr>
          <w:b/>
          <w:i/>
        </w:rPr>
      </w:pPr>
    </w:p>
    <w:p w:rsidR="00B836C6" w:rsidRDefault="00AE3517" w:rsidP="00B836C6">
      <w:pPr>
        <w:pStyle w:val="NormalWeb"/>
        <w:spacing w:after="0"/>
        <w:rPr>
          <w:b/>
        </w:rPr>
      </w:pPr>
      <w:r>
        <w:rPr>
          <w:noProof/>
        </w:rPr>
        <w:drawing>
          <wp:inline distT="0" distB="0" distL="0" distR="0" wp14:anchorId="7F622A82" wp14:editId="7405AE5E">
            <wp:extent cx="5756910" cy="2313940"/>
            <wp:effectExtent l="0" t="0" r="0" b="0"/>
            <wp:docPr id="7" name="Image 7" descr="g:\Bureau\Projet Tutoré Semestre 2\BOUML\Qu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Bureau\Projet Tutoré Semestre 2\BOUML\Quit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F75" w:rsidRDefault="003C3F75" w:rsidP="00B836C6">
      <w:pPr>
        <w:pStyle w:val="NormalWeb"/>
        <w:spacing w:after="0"/>
        <w:rPr>
          <w:b/>
          <w:i/>
        </w:rPr>
      </w:pPr>
    </w:p>
    <w:p w:rsidR="00E47DA3" w:rsidRDefault="00E47DA3" w:rsidP="00B836C6">
      <w:pPr>
        <w:pStyle w:val="NormalWeb"/>
        <w:spacing w:after="0"/>
        <w:rPr>
          <w:b/>
          <w:i/>
        </w:rPr>
      </w:pPr>
    </w:p>
    <w:p w:rsidR="00E47DA3" w:rsidRDefault="00E47DA3" w:rsidP="00B836C6">
      <w:pPr>
        <w:pStyle w:val="NormalWeb"/>
        <w:spacing w:after="0"/>
        <w:rPr>
          <w:b/>
          <w:i/>
        </w:rPr>
      </w:pPr>
      <w:r>
        <w:rPr>
          <w:b/>
          <w:i/>
          <w:noProof/>
        </w:rPr>
        <w:drawing>
          <wp:anchor distT="0" distB="0" distL="114300" distR="114300" simplePos="0" relativeHeight="251661312" behindDoc="1" locked="0" layoutInCell="1" allowOverlap="1" wp14:anchorId="1A0B5078" wp14:editId="3F1AC60A">
            <wp:simplePos x="0" y="0"/>
            <wp:positionH relativeFrom="column">
              <wp:posOffset>1129030</wp:posOffset>
            </wp:positionH>
            <wp:positionV relativeFrom="paragraph">
              <wp:posOffset>107315</wp:posOffset>
            </wp:positionV>
            <wp:extent cx="3981450" cy="3143250"/>
            <wp:effectExtent l="0" t="0" r="0" b="0"/>
            <wp:wrapNone/>
            <wp:docPr id="4" name="Image 4" descr="g:\Bureau\Projet Tutoré Semestre 2\Diagramme de Collaboration\qu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Bureau\Projet Tutoré Semestre 2\Diagramme de Collaboration\quit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97" b="66391"/>
                    <a:stretch/>
                  </pic:blipFill>
                  <pic:spPr bwMode="auto">
                    <a:xfrm>
                      <a:off x="0" y="0"/>
                      <a:ext cx="3981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7DA3" w:rsidRDefault="00E47DA3" w:rsidP="00B836C6">
      <w:pPr>
        <w:pStyle w:val="NormalWeb"/>
        <w:spacing w:after="0"/>
        <w:rPr>
          <w:b/>
          <w:i/>
        </w:rPr>
      </w:pPr>
    </w:p>
    <w:p w:rsidR="00E47DA3" w:rsidRDefault="00E47DA3" w:rsidP="00B836C6">
      <w:pPr>
        <w:pStyle w:val="NormalWeb"/>
        <w:spacing w:after="0"/>
        <w:rPr>
          <w:b/>
          <w:i/>
        </w:rPr>
      </w:pPr>
    </w:p>
    <w:p w:rsidR="00E47DA3" w:rsidRDefault="00E47DA3" w:rsidP="00B836C6">
      <w:pPr>
        <w:pStyle w:val="NormalWeb"/>
        <w:spacing w:after="0"/>
        <w:rPr>
          <w:b/>
          <w:i/>
        </w:rPr>
      </w:pPr>
    </w:p>
    <w:p w:rsidR="00E47DA3" w:rsidRDefault="00E47DA3" w:rsidP="00B836C6">
      <w:pPr>
        <w:pStyle w:val="NormalWeb"/>
        <w:spacing w:after="0"/>
        <w:rPr>
          <w:b/>
          <w:i/>
        </w:rPr>
      </w:pPr>
    </w:p>
    <w:p w:rsidR="00E47DA3" w:rsidRDefault="00E47DA3" w:rsidP="00B836C6">
      <w:pPr>
        <w:pStyle w:val="NormalWeb"/>
        <w:spacing w:after="0"/>
        <w:rPr>
          <w:b/>
          <w:i/>
        </w:rPr>
      </w:pPr>
    </w:p>
    <w:p w:rsidR="00E47DA3" w:rsidRDefault="00E47DA3" w:rsidP="00B836C6">
      <w:pPr>
        <w:pStyle w:val="NormalWeb"/>
        <w:spacing w:after="0"/>
        <w:rPr>
          <w:b/>
          <w:i/>
        </w:rPr>
      </w:pPr>
    </w:p>
    <w:p w:rsidR="00E47DA3" w:rsidRDefault="00E47DA3" w:rsidP="00B836C6">
      <w:pPr>
        <w:pStyle w:val="NormalWeb"/>
        <w:spacing w:after="0"/>
        <w:rPr>
          <w:b/>
          <w:i/>
        </w:rPr>
      </w:pPr>
    </w:p>
    <w:p w:rsidR="00E47DA3" w:rsidRDefault="00E47DA3" w:rsidP="00B836C6">
      <w:pPr>
        <w:pStyle w:val="NormalWeb"/>
        <w:spacing w:after="0"/>
        <w:rPr>
          <w:b/>
          <w:i/>
        </w:rPr>
      </w:pPr>
    </w:p>
    <w:p w:rsidR="00E47DA3" w:rsidRDefault="00E47DA3" w:rsidP="00B836C6">
      <w:pPr>
        <w:pStyle w:val="NormalWeb"/>
        <w:spacing w:after="0"/>
        <w:rPr>
          <w:b/>
          <w:i/>
        </w:rPr>
      </w:pPr>
    </w:p>
    <w:p w:rsidR="00E47DA3" w:rsidRDefault="00E47DA3" w:rsidP="00B836C6">
      <w:pPr>
        <w:pStyle w:val="NormalWeb"/>
        <w:spacing w:after="0"/>
        <w:rPr>
          <w:b/>
          <w:i/>
        </w:rPr>
      </w:pPr>
    </w:p>
    <w:p w:rsidR="00E47DA3" w:rsidRDefault="00E47DA3" w:rsidP="00B836C6">
      <w:pPr>
        <w:pStyle w:val="NormalWeb"/>
        <w:spacing w:after="0"/>
        <w:rPr>
          <w:b/>
          <w:i/>
        </w:rPr>
      </w:pPr>
    </w:p>
    <w:p w:rsidR="00E47DA3" w:rsidRDefault="00E47DA3" w:rsidP="00B836C6">
      <w:pPr>
        <w:pStyle w:val="NormalWeb"/>
        <w:spacing w:after="0"/>
        <w:rPr>
          <w:b/>
          <w:i/>
        </w:rPr>
      </w:pPr>
    </w:p>
    <w:p w:rsidR="00E47DA3" w:rsidRDefault="00E47DA3" w:rsidP="00B836C6">
      <w:pPr>
        <w:pStyle w:val="NormalWeb"/>
        <w:spacing w:after="0"/>
        <w:rPr>
          <w:b/>
          <w:i/>
        </w:rPr>
      </w:pPr>
    </w:p>
    <w:p w:rsidR="00B836C6" w:rsidRPr="00E05DC6" w:rsidRDefault="00E05DC6" w:rsidP="00B836C6">
      <w:pPr>
        <w:pStyle w:val="NormalWeb"/>
        <w:spacing w:after="0"/>
        <w:rPr>
          <w:b/>
        </w:rPr>
      </w:pPr>
      <w:r>
        <w:rPr>
          <w:b/>
        </w:rPr>
        <w:t xml:space="preserve">Cas </w:t>
      </w:r>
      <w:proofErr w:type="spellStart"/>
      <w:r>
        <w:rPr>
          <w:b/>
        </w:rPr>
        <w:t>C</w:t>
      </w:r>
      <w:r w:rsidR="00B836C6" w:rsidRPr="00E05DC6">
        <w:rPr>
          <w:b/>
        </w:rPr>
        <w:t>réerUnité</w:t>
      </w:r>
      <w:proofErr w:type="spellEnd"/>
    </w:p>
    <w:p w:rsidR="00AE3517" w:rsidRDefault="00AE3517" w:rsidP="00B836C6">
      <w:pPr>
        <w:pStyle w:val="NormalWeb"/>
        <w:spacing w:after="0"/>
        <w:rPr>
          <w:b/>
        </w:rPr>
      </w:pPr>
    </w:p>
    <w:p w:rsidR="00AE3517" w:rsidRDefault="00E47DA3" w:rsidP="00AE3517">
      <w:pPr>
        <w:pStyle w:val="NormalWeb"/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79183DD" wp14:editId="347C804A">
            <wp:extent cx="4677709" cy="3645725"/>
            <wp:effectExtent l="0" t="0" r="8890" b="0"/>
            <wp:docPr id="9" name="Image 9" descr="g:\Bureau\Projet Tutoré Semestre 2\BOUML\créerUnit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Bureau\Projet Tutoré Semestre 2\BOUML\créerUnité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49" cy="364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517" w:rsidRDefault="00E47DA3" w:rsidP="00B836C6">
      <w:pPr>
        <w:pStyle w:val="NormalWeb"/>
        <w:spacing w:after="0"/>
        <w:rPr>
          <w:b/>
        </w:rPr>
      </w:pPr>
      <w:r>
        <w:rPr>
          <w:b/>
          <w:i/>
          <w:noProof/>
        </w:rPr>
        <w:drawing>
          <wp:anchor distT="0" distB="0" distL="114300" distR="114300" simplePos="0" relativeHeight="251662336" behindDoc="1" locked="0" layoutInCell="1" allowOverlap="1" wp14:anchorId="070E73DA" wp14:editId="507F157C">
            <wp:simplePos x="0" y="0"/>
            <wp:positionH relativeFrom="column">
              <wp:posOffset>221615</wp:posOffset>
            </wp:positionH>
            <wp:positionV relativeFrom="paragraph">
              <wp:posOffset>319405</wp:posOffset>
            </wp:positionV>
            <wp:extent cx="5536356" cy="1257300"/>
            <wp:effectExtent l="0" t="0" r="7620" b="0"/>
            <wp:wrapNone/>
            <wp:docPr id="5" name="Image 5" descr="g:\Bureau\Projet Tutoré Semestre 2\Diagramme de Collaboration\creerUn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Bureau\Projet Tutoré Semestre 2\Diagramme de Collaboration\creerUni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56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517" w:rsidRDefault="00AE3517" w:rsidP="00B836C6">
      <w:pPr>
        <w:pStyle w:val="NormalWeb"/>
        <w:spacing w:after="0"/>
        <w:rPr>
          <w:b/>
        </w:rPr>
      </w:pPr>
    </w:p>
    <w:p w:rsidR="00E47DA3" w:rsidRDefault="00E47DA3" w:rsidP="00AE3517">
      <w:pPr>
        <w:pStyle w:val="NormalWeb"/>
        <w:spacing w:after="0"/>
        <w:rPr>
          <w:b/>
          <w:i/>
        </w:rPr>
      </w:pPr>
    </w:p>
    <w:p w:rsidR="00E47DA3" w:rsidRDefault="00E47DA3" w:rsidP="00AE3517">
      <w:pPr>
        <w:pStyle w:val="NormalWeb"/>
        <w:spacing w:after="0"/>
        <w:rPr>
          <w:b/>
          <w:i/>
        </w:rPr>
      </w:pPr>
    </w:p>
    <w:p w:rsidR="00E47DA3" w:rsidRDefault="00E47DA3" w:rsidP="00AE3517">
      <w:pPr>
        <w:pStyle w:val="NormalWeb"/>
        <w:spacing w:after="0"/>
        <w:rPr>
          <w:b/>
          <w:i/>
        </w:rPr>
      </w:pPr>
    </w:p>
    <w:p w:rsidR="00E47DA3" w:rsidRDefault="00E47DA3" w:rsidP="00AE3517">
      <w:pPr>
        <w:pStyle w:val="NormalWeb"/>
        <w:spacing w:after="0"/>
        <w:rPr>
          <w:b/>
          <w:i/>
        </w:rPr>
      </w:pPr>
    </w:p>
    <w:p w:rsidR="00E47DA3" w:rsidRDefault="00E47DA3" w:rsidP="00AE3517">
      <w:pPr>
        <w:pStyle w:val="NormalWeb"/>
        <w:spacing w:after="0"/>
        <w:rPr>
          <w:b/>
          <w:i/>
        </w:rPr>
      </w:pPr>
    </w:p>
    <w:p w:rsidR="00E47DA3" w:rsidRDefault="00E47DA3" w:rsidP="00AE3517">
      <w:pPr>
        <w:pStyle w:val="NormalWeb"/>
        <w:spacing w:after="0"/>
        <w:rPr>
          <w:b/>
          <w:i/>
        </w:rPr>
      </w:pPr>
    </w:p>
    <w:p w:rsidR="00E47DA3" w:rsidRDefault="00E47DA3" w:rsidP="00AE3517">
      <w:pPr>
        <w:pStyle w:val="NormalWeb"/>
        <w:spacing w:after="0"/>
        <w:rPr>
          <w:b/>
          <w:i/>
        </w:rPr>
      </w:pPr>
    </w:p>
    <w:p w:rsidR="00E47DA3" w:rsidRDefault="00E47DA3" w:rsidP="00AE3517">
      <w:pPr>
        <w:pStyle w:val="NormalWeb"/>
        <w:spacing w:after="0"/>
        <w:rPr>
          <w:b/>
          <w:i/>
        </w:rPr>
      </w:pPr>
    </w:p>
    <w:p w:rsidR="00F67C23" w:rsidRDefault="00F67C23" w:rsidP="00AE3517">
      <w:pPr>
        <w:pStyle w:val="NormalWeb"/>
        <w:spacing w:after="0"/>
        <w:rPr>
          <w:b/>
          <w:i/>
        </w:rPr>
      </w:pPr>
    </w:p>
    <w:p w:rsidR="00AE3517" w:rsidRPr="00F67C23" w:rsidRDefault="00F67C23" w:rsidP="00AE3517">
      <w:pPr>
        <w:pStyle w:val="NormalWeb"/>
        <w:spacing w:after="0"/>
        <w:rPr>
          <w:b/>
        </w:rPr>
      </w:pPr>
      <w:r>
        <w:rPr>
          <w:b/>
        </w:rPr>
        <w:t xml:space="preserve">Cas </w:t>
      </w:r>
      <w:proofErr w:type="spellStart"/>
      <w:r>
        <w:rPr>
          <w:b/>
        </w:rPr>
        <w:t>A</w:t>
      </w:r>
      <w:r w:rsidR="00B836C6" w:rsidRPr="00F67C23">
        <w:rPr>
          <w:b/>
        </w:rPr>
        <w:t>méliorerUnité</w:t>
      </w:r>
      <w:proofErr w:type="spellEnd"/>
    </w:p>
    <w:p w:rsidR="00AE3517" w:rsidRDefault="00AE3517" w:rsidP="00AE3517">
      <w:pPr>
        <w:pStyle w:val="NormalWeb"/>
        <w:spacing w:after="0"/>
        <w:jc w:val="center"/>
        <w:rPr>
          <w:b/>
        </w:rPr>
      </w:pPr>
    </w:p>
    <w:p w:rsidR="00AE3517" w:rsidRDefault="00F67C23" w:rsidP="00B55488">
      <w:pPr>
        <w:pStyle w:val="NormalWeb"/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4ADCFE8" wp14:editId="0B0DC4D6">
            <wp:extent cx="4619309" cy="3447930"/>
            <wp:effectExtent l="0" t="0" r="0" b="635"/>
            <wp:docPr id="10" name="Image 10" descr="g:\Bureau\Projet Tutoré Semestre 2\BOUML\AmeliorerUnit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Bureau\Projet Tutoré Semestre 2\BOUML\AmeliorerUnité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97" cy="34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43" w:rsidRDefault="00476943" w:rsidP="00B55488">
      <w:pPr>
        <w:pStyle w:val="NormalWeb"/>
        <w:spacing w:after="0"/>
        <w:jc w:val="center"/>
        <w:rPr>
          <w:b/>
          <w:noProof/>
        </w:rPr>
      </w:pPr>
    </w:p>
    <w:p w:rsidR="00F67C23" w:rsidRDefault="00B55488" w:rsidP="00B55488">
      <w:pPr>
        <w:pStyle w:val="NormalWeb"/>
        <w:spacing w:after="0"/>
        <w:jc w:val="center"/>
        <w:rPr>
          <w:b/>
          <w:i/>
        </w:rPr>
      </w:pPr>
      <w:r>
        <w:rPr>
          <w:b/>
          <w:noProof/>
        </w:rPr>
        <w:drawing>
          <wp:inline distT="0" distB="0" distL="0" distR="0" wp14:anchorId="28C71526" wp14:editId="78830A40">
            <wp:extent cx="5067300" cy="1137053"/>
            <wp:effectExtent l="0" t="0" r="0" b="6350"/>
            <wp:docPr id="6" name="Image 6" descr="g:\Bureau\Projet Tutoré Semestre 2\Diagramme de Collaboration\AmeliorerUn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Bureau\Projet Tutoré Semestre 2\Diagramme de Collaboration\AmeliorerUni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6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23" w:rsidRDefault="00F67C23" w:rsidP="00B836C6">
      <w:pPr>
        <w:pStyle w:val="NormalWeb"/>
        <w:spacing w:after="0"/>
        <w:rPr>
          <w:b/>
          <w:i/>
        </w:rPr>
      </w:pPr>
    </w:p>
    <w:p w:rsidR="00F67C23" w:rsidRDefault="00F67C23" w:rsidP="00B836C6">
      <w:pPr>
        <w:pStyle w:val="NormalWeb"/>
        <w:spacing w:after="0"/>
        <w:rPr>
          <w:b/>
          <w:i/>
        </w:rPr>
      </w:pPr>
    </w:p>
    <w:p w:rsidR="00F67C23" w:rsidRDefault="00F67C23" w:rsidP="00B836C6">
      <w:pPr>
        <w:pStyle w:val="NormalWeb"/>
        <w:spacing w:after="0"/>
        <w:rPr>
          <w:b/>
          <w:i/>
        </w:rPr>
      </w:pPr>
    </w:p>
    <w:p w:rsidR="00F67C23" w:rsidRDefault="00F67C23" w:rsidP="00B836C6">
      <w:pPr>
        <w:pStyle w:val="NormalWeb"/>
        <w:spacing w:after="0"/>
        <w:rPr>
          <w:b/>
          <w:i/>
        </w:rPr>
      </w:pPr>
    </w:p>
    <w:p w:rsidR="00F67C23" w:rsidRDefault="00F67C23" w:rsidP="00B836C6">
      <w:pPr>
        <w:pStyle w:val="NormalWeb"/>
        <w:spacing w:after="0"/>
        <w:rPr>
          <w:b/>
          <w:i/>
        </w:rPr>
      </w:pPr>
    </w:p>
    <w:p w:rsidR="00F67C23" w:rsidRDefault="00F67C23" w:rsidP="00B836C6">
      <w:pPr>
        <w:pStyle w:val="NormalWeb"/>
        <w:spacing w:after="0"/>
        <w:rPr>
          <w:b/>
          <w:i/>
        </w:rPr>
      </w:pPr>
    </w:p>
    <w:p w:rsidR="00F67C23" w:rsidRDefault="00F67C23" w:rsidP="00B836C6">
      <w:pPr>
        <w:pStyle w:val="NormalWeb"/>
        <w:spacing w:after="0"/>
        <w:rPr>
          <w:b/>
          <w:i/>
        </w:rPr>
      </w:pPr>
    </w:p>
    <w:p w:rsidR="00F67C23" w:rsidRDefault="00F67C23" w:rsidP="00B836C6">
      <w:pPr>
        <w:pStyle w:val="NormalWeb"/>
        <w:spacing w:after="0"/>
        <w:rPr>
          <w:b/>
          <w:i/>
        </w:rPr>
      </w:pPr>
    </w:p>
    <w:p w:rsidR="00B55488" w:rsidRDefault="00B55488" w:rsidP="00B836C6">
      <w:pPr>
        <w:pStyle w:val="NormalWeb"/>
        <w:spacing w:after="0"/>
        <w:rPr>
          <w:b/>
          <w:i/>
        </w:rPr>
      </w:pPr>
    </w:p>
    <w:p w:rsidR="00B836C6" w:rsidRDefault="00B55488" w:rsidP="00B836C6">
      <w:pPr>
        <w:pStyle w:val="NormalWeb"/>
        <w:spacing w:after="0"/>
        <w:rPr>
          <w:b/>
        </w:rPr>
      </w:pPr>
      <w:r>
        <w:rPr>
          <w:b/>
        </w:rPr>
        <w:t xml:space="preserve">Cas </w:t>
      </w:r>
      <w:proofErr w:type="spellStart"/>
      <w:r>
        <w:rPr>
          <w:b/>
        </w:rPr>
        <w:t>A</w:t>
      </w:r>
      <w:r w:rsidR="00B836C6" w:rsidRPr="00B55488">
        <w:rPr>
          <w:b/>
        </w:rPr>
        <w:t>méliorerVille</w:t>
      </w:r>
      <w:proofErr w:type="spellEnd"/>
    </w:p>
    <w:p w:rsidR="00476943" w:rsidRPr="00B55488" w:rsidRDefault="00476943" w:rsidP="00B836C6">
      <w:pPr>
        <w:pStyle w:val="NormalWeb"/>
        <w:spacing w:after="0"/>
        <w:rPr>
          <w:b/>
        </w:rPr>
      </w:pPr>
    </w:p>
    <w:p w:rsidR="00AE3517" w:rsidRDefault="00B55488" w:rsidP="00B55488">
      <w:pPr>
        <w:pStyle w:val="NormalWeb"/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5C3F2A8" wp14:editId="6940D871">
            <wp:extent cx="4524499" cy="3423554"/>
            <wp:effectExtent l="0" t="0" r="0" b="5715"/>
            <wp:docPr id="11" name="Image 11" descr="g:\Bureau\Projet Tutoré Semestre 2\BOUML\AmeliorerVi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Bureau\Projet Tutoré Semestre 2\BOUML\AmeliorerVil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435" cy="342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43" w:rsidRDefault="00476943" w:rsidP="00B55488">
      <w:pPr>
        <w:pStyle w:val="NormalWeb"/>
        <w:spacing w:after="0"/>
        <w:jc w:val="center"/>
        <w:rPr>
          <w:b/>
          <w:i/>
          <w:noProof/>
        </w:rPr>
      </w:pPr>
    </w:p>
    <w:p w:rsidR="00AE3517" w:rsidRDefault="00B55488" w:rsidP="00B55488">
      <w:pPr>
        <w:pStyle w:val="NormalWeb"/>
        <w:spacing w:after="0"/>
        <w:jc w:val="center"/>
        <w:rPr>
          <w:b/>
        </w:rPr>
      </w:pPr>
      <w:r>
        <w:rPr>
          <w:b/>
          <w:i/>
          <w:noProof/>
        </w:rPr>
        <w:drawing>
          <wp:inline distT="0" distB="0" distL="0" distR="0" wp14:anchorId="6BBF097B" wp14:editId="1ADBB6BC">
            <wp:extent cx="5742188" cy="1247775"/>
            <wp:effectExtent l="0" t="0" r="0" b="0"/>
            <wp:docPr id="13" name="Image 13" descr="g:\Bureau\Projet Tutoré Semestre 2\Diagramme de Collaboration\ameliorerVi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Bureau\Projet Tutoré Semestre 2\Diagramme de Collaboration\ameliorerVil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88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517" w:rsidRDefault="00AE3517" w:rsidP="00B836C6">
      <w:pPr>
        <w:pStyle w:val="NormalWeb"/>
        <w:spacing w:after="0"/>
        <w:rPr>
          <w:b/>
        </w:rPr>
      </w:pPr>
    </w:p>
    <w:p w:rsidR="00311C67" w:rsidRDefault="00311C67" w:rsidP="00B836C6">
      <w:pPr>
        <w:pStyle w:val="NormalWeb"/>
        <w:spacing w:after="0"/>
        <w:rPr>
          <w:b/>
        </w:rPr>
      </w:pPr>
    </w:p>
    <w:p w:rsidR="00B55488" w:rsidRDefault="00B55488" w:rsidP="00B836C6">
      <w:pPr>
        <w:pStyle w:val="NormalWeb"/>
        <w:spacing w:after="0"/>
        <w:rPr>
          <w:b/>
        </w:rPr>
      </w:pPr>
    </w:p>
    <w:p w:rsidR="00B55488" w:rsidRDefault="00B55488" w:rsidP="00B836C6">
      <w:pPr>
        <w:pStyle w:val="NormalWeb"/>
        <w:spacing w:after="0"/>
        <w:rPr>
          <w:b/>
        </w:rPr>
      </w:pPr>
    </w:p>
    <w:p w:rsidR="00B55488" w:rsidRDefault="00B55488" w:rsidP="00B836C6">
      <w:pPr>
        <w:pStyle w:val="NormalWeb"/>
        <w:spacing w:after="0"/>
        <w:rPr>
          <w:b/>
        </w:rPr>
      </w:pPr>
    </w:p>
    <w:p w:rsidR="00B55488" w:rsidRDefault="00B55488" w:rsidP="00B836C6">
      <w:pPr>
        <w:pStyle w:val="NormalWeb"/>
        <w:spacing w:after="0"/>
        <w:rPr>
          <w:b/>
        </w:rPr>
      </w:pPr>
    </w:p>
    <w:p w:rsidR="00352155" w:rsidRDefault="00352155" w:rsidP="00B836C6">
      <w:pPr>
        <w:pStyle w:val="NormalWeb"/>
        <w:spacing w:after="0"/>
        <w:rPr>
          <w:b/>
        </w:rPr>
      </w:pPr>
    </w:p>
    <w:p w:rsidR="00B836C6" w:rsidRDefault="00352155" w:rsidP="00B836C6">
      <w:pPr>
        <w:pStyle w:val="NormalWeb"/>
        <w:spacing w:after="0"/>
        <w:rPr>
          <w:b/>
        </w:rPr>
      </w:pPr>
      <w:r w:rsidRPr="00352155">
        <w:rPr>
          <w:b/>
        </w:rPr>
        <w:t xml:space="preserve">Cas </w:t>
      </w:r>
      <w:proofErr w:type="spellStart"/>
      <w:r w:rsidR="00B836C6" w:rsidRPr="00352155">
        <w:rPr>
          <w:b/>
        </w:rPr>
        <w:t>déplacerUnité</w:t>
      </w:r>
      <w:proofErr w:type="spellEnd"/>
    </w:p>
    <w:p w:rsidR="00352155" w:rsidRPr="00352155" w:rsidRDefault="00352155" w:rsidP="00B836C6">
      <w:pPr>
        <w:pStyle w:val="NormalWeb"/>
        <w:spacing w:after="0"/>
        <w:rPr>
          <w:b/>
        </w:rPr>
      </w:pPr>
    </w:p>
    <w:p w:rsidR="00B836C6" w:rsidRPr="009C663E" w:rsidRDefault="00311C67" w:rsidP="00311C67">
      <w:pPr>
        <w:pStyle w:val="NormalWeb"/>
        <w:spacing w:after="0"/>
        <w:jc w:val="center"/>
      </w:pPr>
      <w:r>
        <w:rPr>
          <w:b/>
          <w:noProof/>
        </w:rPr>
        <w:drawing>
          <wp:inline distT="0" distB="0" distL="0" distR="0" wp14:anchorId="19ED41EF" wp14:editId="3E07263F">
            <wp:extent cx="5759450" cy="4417695"/>
            <wp:effectExtent l="0" t="0" r="0" b="1905"/>
            <wp:docPr id="12" name="Image 12" descr="g:\Bureau\Projet Tutoré Semestre 2\BOUML\déplacerUnit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Bureau\Projet Tutoré Semestre 2\BOUML\déplacerUnité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55" w:rsidRDefault="00352155" w:rsidP="00352155">
      <w:pPr>
        <w:jc w:val="both"/>
      </w:pPr>
    </w:p>
    <w:p w:rsidR="00561ECC" w:rsidRDefault="00352155" w:rsidP="00352155">
      <w:pPr>
        <w:jc w:val="both"/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221615</wp:posOffset>
            </wp:positionV>
            <wp:extent cx="7146000" cy="1170000"/>
            <wp:effectExtent l="0" t="0" r="0" b="0"/>
            <wp:wrapNone/>
            <wp:docPr id="14" name="Image 14" descr="g:\Bureau\Projet Tutoré Semestre 2\Diagramme de Collaboration\deplacerUn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Bureau\Projet Tutoré Semestre 2\Diagramme de Collaboration\deplacerUni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000" cy="11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35A2" w:rsidRDefault="005135A2" w:rsidP="00352155">
      <w:pPr>
        <w:jc w:val="both"/>
      </w:pPr>
    </w:p>
    <w:p w:rsidR="005135A2" w:rsidRDefault="005135A2" w:rsidP="00352155">
      <w:pPr>
        <w:jc w:val="both"/>
      </w:pPr>
    </w:p>
    <w:p w:rsidR="005135A2" w:rsidRDefault="005135A2" w:rsidP="00352155">
      <w:pPr>
        <w:jc w:val="both"/>
      </w:pPr>
    </w:p>
    <w:p w:rsidR="005135A2" w:rsidRDefault="005135A2" w:rsidP="00352155">
      <w:pPr>
        <w:jc w:val="both"/>
      </w:pPr>
    </w:p>
    <w:p w:rsidR="005135A2" w:rsidRDefault="005135A2" w:rsidP="00352155">
      <w:pPr>
        <w:jc w:val="both"/>
      </w:pPr>
    </w:p>
    <w:p w:rsidR="005135A2" w:rsidRDefault="005135A2" w:rsidP="00352155">
      <w:pPr>
        <w:jc w:val="both"/>
      </w:pPr>
    </w:p>
    <w:p w:rsidR="005135A2" w:rsidRDefault="005135A2" w:rsidP="00352155">
      <w:pPr>
        <w:jc w:val="both"/>
      </w:pPr>
    </w:p>
    <w:p w:rsidR="005135A2" w:rsidRDefault="005135A2" w:rsidP="00352155">
      <w:pPr>
        <w:jc w:val="both"/>
      </w:pPr>
    </w:p>
    <w:p w:rsidR="005135A2" w:rsidRDefault="005135A2" w:rsidP="00352155">
      <w:pPr>
        <w:jc w:val="both"/>
      </w:pPr>
    </w:p>
    <w:p w:rsidR="005135A2" w:rsidRDefault="005135A2" w:rsidP="00352155">
      <w:pPr>
        <w:jc w:val="both"/>
      </w:pPr>
    </w:p>
    <w:p w:rsidR="005135A2" w:rsidRPr="005135A2" w:rsidRDefault="005135A2" w:rsidP="005135A2">
      <w:pPr>
        <w:pStyle w:val="NormalWeb"/>
        <w:spacing w:after="0"/>
        <w:jc w:val="center"/>
        <w:rPr>
          <w:b/>
          <w:sz w:val="28"/>
        </w:rPr>
      </w:pPr>
      <w:r w:rsidRPr="005135A2">
        <w:rPr>
          <w:b/>
          <w:sz w:val="28"/>
        </w:rPr>
        <w:t>Diagramme de Classe</w:t>
      </w:r>
    </w:p>
    <w:p w:rsidR="005135A2" w:rsidRDefault="005135A2" w:rsidP="00352155">
      <w:pPr>
        <w:jc w:val="both"/>
      </w:pPr>
    </w:p>
    <w:p w:rsidR="005135A2" w:rsidRDefault="005135A2" w:rsidP="00352155">
      <w:pPr>
        <w:jc w:val="both"/>
      </w:pPr>
    </w:p>
    <w:p w:rsidR="00165579" w:rsidRDefault="00165579" w:rsidP="00B95D91">
      <w:pPr>
        <w:jc w:val="center"/>
      </w:pPr>
    </w:p>
    <w:p w:rsidR="00165579" w:rsidRDefault="00165579" w:rsidP="0016557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22107" cy="5495925"/>
            <wp:effectExtent l="0" t="0" r="0" b="0"/>
            <wp:docPr id="16" name="Image 16" descr="g:\Bureau\Projet Tutoré Semestre 2\Diagramme de Classe\Diagramme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Bureau\Projet Tutoré Semestre 2\Diagramme de Classe\Diagramme de clas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9" t="17217"/>
                    <a:stretch/>
                  </pic:blipFill>
                  <pic:spPr bwMode="auto">
                    <a:xfrm>
                      <a:off x="0" y="0"/>
                      <a:ext cx="5722107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5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41"/>
    <w:rsid w:val="00165579"/>
    <w:rsid w:val="00311C67"/>
    <w:rsid w:val="00352155"/>
    <w:rsid w:val="003C3F75"/>
    <w:rsid w:val="00440E93"/>
    <w:rsid w:val="00476943"/>
    <w:rsid w:val="005135A2"/>
    <w:rsid w:val="00561ECC"/>
    <w:rsid w:val="00635B41"/>
    <w:rsid w:val="006D4206"/>
    <w:rsid w:val="00AB4A80"/>
    <w:rsid w:val="00AE3517"/>
    <w:rsid w:val="00B55488"/>
    <w:rsid w:val="00B836C6"/>
    <w:rsid w:val="00B95D91"/>
    <w:rsid w:val="00E05DC6"/>
    <w:rsid w:val="00E470B8"/>
    <w:rsid w:val="00E47DA3"/>
    <w:rsid w:val="00E53350"/>
    <w:rsid w:val="00F6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6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36C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6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36C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257F4349</Template>
  <TotalTime>24</TotalTime>
  <Pages>8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Garayt</dc:creator>
  <cp:keywords/>
  <dc:description/>
  <cp:lastModifiedBy>Thomas Garayt</cp:lastModifiedBy>
  <cp:revision>17</cp:revision>
  <dcterms:created xsi:type="dcterms:W3CDTF">2014-03-31T17:06:00Z</dcterms:created>
  <dcterms:modified xsi:type="dcterms:W3CDTF">2014-04-08T16:23:00Z</dcterms:modified>
</cp:coreProperties>
</file>