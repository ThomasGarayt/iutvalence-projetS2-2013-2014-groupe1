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99" w:rsidRDefault="003C4A99" w:rsidP="003C4A9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bdr w:val="single" w:sz="6" w:space="4" w:color="000000" w:frame="1"/>
          <w:shd w:val="clear" w:color="auto" w:fill="FFFFFF"/>
          <w:lang w:eastAsia="fr-FR"/>
        </w:rPr>
      </w:pPr>
    </w:p>
    <w:p w:rsidR="003C4A99" w:rsidRPr="003C4A99" w:rsidRDefault="003C4A99" w:rsidP="003C4A9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single" w:sz="6" w:space="4" w:color="000000" w:frame="1"/>
          <w:shd w:val="clear" w:color="auto" w:fill="FFFFFF"/>
          <w:lang w:eastAsia="fr-FR"/>
        </w:rPr>
      </w:pPr>
      <w:r w:rsidRPr="003C4A99">
        <w:rPr>
          <w:rFonts w:ascii="Times New Roman" w:eastAsia="Times New Roman" w:hAnsi="Times New Roman" w:cs="Times New Roman"/>
          <w:b/>
          <w:bCs/>
          <w:sz w:val="32"/>
          <w:szCs w:val="32"/>
          <w:bdr w:val="single" w:sz="6" w:space="4" w:color="000000" w:frame="1"/>
          <w:shd w:val="clear" w:color="auto" w:fill="FFFFFF"/>
          <w:lang w:eastAsia="fr-FR"/>
        </w:rPr>
        <w:t>Projet Tutoré Semestre 2 – Livrable D0</w:t>
      </w:r>
      <w:r w:rsidRPr="009C663E">
        <w:rPr>
          <w:rFonts w:ascii="Times New Roman" w:eastAsia="Times New Roman" w:hAnsi="Times New Roman" w:cs="Times New Roman"/>
          <w:b/>
          <w:bCs/>
          <w:sz w:val="32"/>
          <w:szCs w:val="32"/>
          <w:bdr w:val="single" w:sz="6" w:space="4" w:color="000000" w:frame="1"/>
          <w:shd w:val="clear" w:color="auto" w:fill="FFFFFF"/>
          <w:lang w:eastAsia="fr-FR"/>
        </w:rPr>
        <w:t xml:space="preserve"> Bis</w:t>
      </w:r>
    </w:p>
    <w:p w:rsidR="003C4A99" w:rsidRPr="009C663E" w:rsidRDefault="003C4A99" w:rsidP="003C4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C4A99" w:rsidRPr="003C4A99" w:rsidRDefault="003C4A99" w:rsidP="003C4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C4A99" w:rsidRPr="009C663E" w:rsidRDefault="003C4A99" w:rsidP="003C4A99">
      <w:pPr>
        <w:pStyle w:val="NormalWeb"/>
        <w:spacing w:after="0"/>
      </w:pPr>
      <w:r w:rsidRPr="009C663E">
        <w:rPr>
          <w:b/>
          <w:bCs/>
          <w:i/>
          <w:iCs/>
          <w:sz w:val="26"/>
          <w:szCs w:val="26"/>
        </w:rPr>
        <w:t>Composition du groupe :</w:t>
      </w:r>
      <w:r w:rsidRPr="009C663E">
        <w:rPr>
          <w:sz w:val="27"/>
          <w:szCs w:val="27"/>
        </w:rPr>
        <w:t xml:space="preserve"> </w:t>
      </w:r>
      <w:r w:rsidRPr="009C663E">
        <w:t>CHAUVEAU Aristide, GARAYT Thomas, LEPETZ Pierre, VIDAL Romain, VIGNANDEL Cédric</w:t>
      </w:r>
    </w:p>
    <w:p w:rsidR="003C4A99" w:rsidRPr="009C663E" w:rsidRDefault="003C4A99" w:rsidP="003C4A99">
      <w:pPr>
        <w:pStyle w:val="NormalWeb"/>
        <w:spacing w:after="0"/>
      </w:pPr>
    </w:p>
    <w:p w:rsidR="003C4A99" w:rsidRPr="009C663E" w:rsidRDefault="003C4A99" w:rsidP="003C4A99">
      <w:pPr>
        <w:pStyle w:val="NormalWeb"/>
        <w:spacing w:after="0"/>
        <w:rPr>
          <w:b/>
          <w:i/>
          <w:sz w:val="26"/>
          <w:szCs w:val="26"/>
        </w:rPr>
      </w:pPr>
      <w:r w:rsidRPr="009C663E">
        <w:rPr>
          <w:b/>
          <w:i/>
          <w:sz w:val="26"/>
          <w:szCs w:val="26"/>
        </w:rPr>
        <w:t>Présentation du projet :</w:t>
      </w:r>
    </w:p>
    <w:p w:rsidR="003C4A99" w:rsidRPr="009C663E" w:rsidRDefault="003C4A99" w:rsidP="003C4A99">
      <w:pPr>
        <w:pStyle w:val="NormalWeb"/>
        <w:spacing w:after="0"/>
        <w:rPr>
          <w:bCs/>
          <w:sz w:val="26"/>
          <w:szCs w:val="26"/>
        </w:rPr>
      </w:pPr>
      <w:r w:rsidRPr="009C663E">
        <w:rPr>
          <w:sz w:val="26"/>
          <w:szCs w:val="26"/>
        </w:rPr>
        <w:t xml:space="preserve">    </w:t>
      </w:r>
      <w:r w:rsidRPr="009C663E">
        <w:rPr>
          <w:sz w:val="26"/>
          <w:szCs w:val="26"/>
        </w:rPr>
        <w:t xml:space="preserve">- </w:t>
      </w:r>
      <w:r w:rsidR="00E57604">
        <w:rPr>
          <w:bCs/>
          <w:sz w:val="26"/>
          <w:szCs w:val="26"/>
        </w:rPr>
        <w:t xml:space="preserve">Un jeu </w:t>
      </w:r>
      <w:r w:rsidR="00E57604" w:rsidRPr="00AA77BD">
        <w:rPr>
          <w:bCs/>
          <w:sz w:val="26"/>
          <w:szCs w:val="26"/>
          <w:u w:val="single"/>
        </w:rPr>
        <w:t>Civilization</w:t>
      </w:r>
      <w:r w:rsidR="00AA77BD">
        <w:rPr>
          <w:bCs/>
          <w:sz w:val="26"/>
          <w:szCs w:val="26"/>
        </w:rPr>
        <w:t xml:space="preserve"> </w:t>
      </w:r>
      <w:r w:rsidRPr="009C663E">
        <w:rPr>
          <w:bCs/>
          <w:sz w:val="26"/>
          <w:szCs w:val="26"/>
        </w:rPr>
        <w:t>:</w:t>
      </w:r>
    </w:p>
    <w:p w:rsidR="003C4A99" w:rsidRPr="009C663E" w:rsidRDefault="003C4A99" w:rsidP="003C4A99">
      <w:pPr>
        <w:pStyle w:val="NormalWeb"/>
        <w:spacing w:after="0"/>
      </w:pPr>
      <w:r w:rsidRPr="009C663E">
        <w:rPr>
          <w:b/>
          <w:bCs/>
          <w:sz w:val="26"/>
          <w:szCs w:val="26"/>
        </w:rPr>
        <w:t>Type :</w:t>
      </w:r>
      <w:r w:rsidRPr="009C663E">
        <w:rPr>
          <w:sz w:val="26"/>
          <w:szCs w:val="26"/>
        </w:rPr>
        <w:t xml:space="preserve"> Stratégie au tour par tour en vue de d</w:t>
      </w:r>
      <w:r w:rsidR="009C663E">
        <w:rPr>
          <w:sz w:val="26"/>
          <w:szCs w:val="26"/>
        </w:rPr>
        <w:t>essus mê</w:t>
      </w:r>
      <w:r w:rsidRPr="009C663E">
        <w:rPr>
          <w:sz w:val="26"/>
          <w:szCs w:val="26"/>
        </w:rPr>
        <w:t>lant réflexion et décision.</w:t>
      </w:r>
    </w:p>
    <w:p w:rsidR="003C4A99" w:rsidRPr="009C663E" w:rsidRDefault="003C4A99" w:rsidP="003C4A99">
      <w:pPr>
        <w:pStyle w:val="NormalWeb"/>
        <w:spacing w:after="0"/>
      </w:pPr>
      <w:r w:rsidRPr="009C663E">
        <w:rPr>
          <w:b/>
          <w:bCs/>
          <w:sz w:val="26"/>
          <w:szCs w:val="26"/>
        </w:rPr>
        <w:t xml:space="preserve">But : </w:t>
      </w:r>
      <w:r w:rsidRPr="009C663E">
        <w:rPr>
          <w:sz w:val="26"/>
          <w:szCs w:val="26"/>
        </w:rPr>
        <w:t>L'objectif du jeu est de capturer les villes adverses ou de détruire les forces adversaires.</w:t>
      </w:r>
    </w:p>
    <w:p w:rsidR="003C4A99" w:rsidRPr="009C663E" w:rsidRDefault="003C4A99" w:rsidP="003C4A99">
      <w:pPr>
        <w:pStyle w:val="NormalWeb"/>
        <w:spacing w:after="0"/>
        <w:rPr>
          <w:bCs/>
          <w:sz w:val="26"/>
          <w:szCs w:val="26"/>
        </w:rPr>
      </w:pPr>
      <w:r w:rsidRPr="009C663E">
        <w:rPr>
          <w:b/>
          <w:bCs/>
          <w:sz w:val="26"/>
          <w:szCs w:val="26"/>
        </w:rPr>
        <w:t xml:space="preserve">Initialisation de la partie : </w:t>
      </w:r>
      <w:r w:rsidR="007D3BBE">
        <w:rPr>
          <w:bCs/>
          <w:sz w:val="26"/>
          <w:szCs w:val="26"/>
        </w:rPr>
        <w:t>D</w:t>
      </w:r>
      <w:r w:rsidR="009C663E">
        <w:rPr>
          <w:bCs/>
          <w:sz w:val="26"/>
          <w:szCs w:val="26"/>
        </w:rPr>
        <w:t xml:space="preserve">eux joueurs s’affrontent. </w:t>
      </w:r>
      <w:r w:rsidR="007D3BBE">
        <w:rPr>
          <w:bCs/>
          <w:sz w:val="26"/>
          <w:szCs w:val="26"/>
        </w:rPr>
        <w:t>Un plateau est généré, avec des v</w:t>
      </w:r>
      <w:r w:rsidR="0096010D">
        <w:rPr>
          <w:bCs/>
          <w:sz w:val="26"/>
          <w:szCs w:val="26"/>
        </w:rPr>
        <w:t xml:space="preserve">illes, des obstacles naturels. Une ville est affectée pour chaque joueur, ainsi que des unités. Chaque joueur a une somme d’argent de base. </w:t>
      </w:r>
    </w:p>
    <w:p w:rsidR="00734592" w:rsidRDefault="003C4A99" w:rsidP="003C4A99">
      <w:pPr>
        <w:pStyle w:val="NormalWeb"/>
        <w:spacing w:after="0"/>
        <w:rPr>
          <w:sz w:val="26"/>
          <w:szCs w:val="26"/>
        </w:rPr>
      </w:pPr>
      <w:r w:rsidRPr="009C663E">
        <w:rPr>
          <w:b/>
          <w:bCs/>
          <w:sz w:val="26"/>
          <w:szCs w:val="26"/>
        </w:rPr>
        <w:t>Déroulement d’un tour :</w:t>
      </w:r>
      <w:r w:rsidR="00734592">
        <w:t xml:space="preserve"> </w:t>
      </w:r>
      <w:r w:rsidR="00734592" w:rsidRPr="00734592">
        <w:rPr>
          <w:sz w:val="26"/>
          <w:szCs w:val="26"/>
        </w:rPr>
        <w:t>A chaque tour, le</w:t>
      </w:r>
      <w:r w:rsidR="00734592">
        <w:rPr>
          <w:sz w:val="26"/>
          <w:szCs w:val="26"/>
        </w:rPr>
        <w:t xml:space="preserve"> joueur a plusieurs possibilités : </w:t>
      </w:r>
    </w:p>
    <w:p w:rsidR="003C4A99" w:rsidRDefault="00734592" w:rsidP="00734592">
      <w:pPr>
        <w:pStyle w:val="NormalWeb"/>
        <w:numPr>
          <w:ilvl w:val="0"/>
          <w:numId w:val="1"/>
        </w:numPr>
        <w:spacing w:after="0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améliorer ses villes</w:t>
      </w:r>
      <w:r w:rsidR="00E57604">
        <w:rPr>
          <w:sz w:val="26"/>
          <w:szCs w:val="26"/>
        </w:rPr>
        <w:t> : meilleure défense, génère plus d’argent</w:t>
      </w:r>
    </w:p>
    <w:p w:rsidR="00734592" w:rsidRDefault="00734592" w:rsidP="00734592">
      <w:pPr>
        <w:pStyle w:val="NormalWeb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améliorer ses </w:t>
      </w:r>
      <w:r>
        <w:rPr>
          <w:sz w:val="26"/>
          <w:szCs w:val="26"/>
        </w:rPr>
        <w:t>unités</w:t>
      </w:r>
      <w:r w:rsidR="00373C8C">
        <w:rPr>
          <w:sz w:val="26"/>
          <w:szCs w:val="26"/>
        </w:rPr>
        <w:t> : plus efficaces</w:t>
      </w:r>
    </w:p>
    <w:p w:rsidR="00734592" w:rsidRDefault="00734592" w:rsidP="00734592">
      <w:pPr>
        <w:pStyle w:val="NormalWeb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créer des unités</w:t>
      </w:r>
      <w:r w:rsidR="00C06A4F">
        <w:rPr>
          <w:sz w:val="26"/>
          <w:szCs w:val="26"/>
        </w:rPr>
        <w:t> : plusieurs choix d’</w:t>
      </w:r>
      <w:r w:rsidR="009F0CA8">
        <w:rPr>
          <w:sz w:val="26"/>
          <w:szCs w:val="26"/>
        </w:rPr>
        <w:t xml:space="preserve">unités </w:t>
      </w:r>
      <w:r w:rsidR="00265D57">
        <w:rPr>
          <w:sz w:val="26"/>
          <w:szCs w:val="26"/>
        </w:rPr>
        <w:t xml:space="preserve">(peut-être </w:t>
      </w:r>
      <w:r w:rsidR="00C06A4F">
        <w:rPr>
          <w:sz w:val="26"/>
          <w:szCs w:val="26"/>
        </w:rPr>
        <w:t>en fonction du niveau de la ville</w:t>
      </w:r>
      <w:r w:rsidR="00265D57">
        <w:rPr>
          <w:sz w:val="26"/>
          <w:szCs w:val="26"/>
        </w:rPr>
        <w:t>)</w:t>
      </w:r>
    </w:p>
    <w:p w:rsidR="00734592" w:rsidRDefault="00734592" w:rsidP="00734592">
      <w:pPr>
        <w:pStyle w:val="NormalWeb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déplacer des unités</w:t>
      </w:r>
      <w:r w:rsidR="00265D57">
        <w:rPr>
          <w:sz w:val="26"/>
          <w:szCs w:val="26"/>
        </w:rPr>
        <w:t> :</w:t>
      </w:r>
      <w:r w:rsidR="009F0CA8">
        <w:rPr>
          <w:sz w:val="26"/>
          <w:szCs w:val="26"/>
        </w:rPr>
        <w:t xml:space="preserve"> </w:t>
      </w:r>
      <w:r w:rsidR="00265D57">
        <w:rPr>
          <w:sz w:val="26"/>
          <w:szCs w:val="26"/>
        </w:rPr>
        <w:t xml:space="preserve">point de mouvement, </w:t>
      </w:r>
      <w:r w:rsidR="009F0CA8">
        <w:rPr>
          <w:sz w:val="26"/>
          <w:szCs w:val="26"/>
        </w:rPr>
        <w:t>gestion</w:t>
      </w:r>
      <w:r w:rsidR="00265D57">
        <w:rPr>
          <w:sz w:val="26"/>
          <w:szCs w:val="26"/>
        </w:rPr>
        <w:t xml:space="preserve"> des obstacles</w:t>
      </w:r>
      <w:r w:rsidR="009F0CA8">
        <w:rPr>
          <w:sz w:val="26"/>
          <w:szCs w:val="26"/>
        </w:rPr>
        <w:t xml:space="preserve"> (peut-être</w:t>
      </w:r>
      <w:r w:rsidR="00265D57">
        <w:rPr>
          <w:sz w:val="26"/>
          <w:szCs w:val="26"/>
        </w:rPr>
        <w:t xml:space="preserve"> en fonction du type d’unités</w:t>
      </w:r>
      <w:r w:rsidR="009F0CA8">
        <w:rPr>
          <w:sz w:val="26"/>
          <w:szCs w:val="26"/>
        </w:rPr>
        <w:t>)</w:t>
      </w:r>
    </w:p>
    <w:p w:rsidR="00734592" w:rsidRDefault="00734592" w:rsidP="00734592">
      <w:pPr>
        <w:pStyle w:val="NormalWeb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attaquer des unités adverses</w:t>
      </w:r>
      <w:r w:rsidR="009F0CA8">
        <w:rPr>
          <w:sz w:val="26"/>
          <w:szCs w:val="26"/>
        </w:rPr>
        <w:t xml:space="preserve"> : </w:t>
      </w:r>
      <w:r w:rsidR="00F228EB">
        <w:rPr>
          <w:sz w:val="26"/>
          <w:szCs w:val="26"/>
        </w:rPr>
        <w:t>perte (formule à déterminer), gestion de « puissance » des unités</w:t>
      </w:r>
    </w:p>
    <w:p w:rsidR="00E57604" w:rsidRDefault="00734592" w:rsidP="003C4A99">
      <w:pPr>
        <w:pStyle w:val="NormalWeb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attaquer une ville adverse</w:t>
      </w:r>
      <w:r w:rsidR="006044C2">
        <w:rPr>
          <w:sz w:val="26"/>
          <w:szCs w:val="26"/>
        </w:rPr>
        <w:t> : même principe que l’attaque des un</w:t>
      </w:r>
      <w:r w:rsidR="00A732FE">
        <w:rPr>
          <w:sz w:val="26"/>
          <w:szCs w:val="26"/>
        </w:rPr>
        <w:t>i</w:t>
      </w:r>
      <w:r w:rsidR="006044C2">
        <w:rPr>
          <w:sz w:val="26"/>
          <w:szCs w:val="26"/>
        </w:rPr>
        <w:t>tés adversaires avec une gestion de la défense d’une ville</w:t>
      </w:r>
    </w:p>
    <w:p w:rsidR="002807D8" w:rsidRPr="002807D8" w:rsidRDefault="002807D8" w:rsidP="002807D8">
      <w:pPr>
        <w:pStyle w:val="NormalWeb"/>
        <w:spacing w:after="0"/>
        <w:ind w:left="720"/>
        <w:rPr>
          <w:sz w:val="26"/>
          <w:szCs w:val="26"/>
        </w:rPr>
      </w:pPr>
    </w:p>
    <w:p w:rsidR="00AC3AE3" w:rsidRPr="00EC6B52" w:rsidRDefault="002807D8" w:rsidP="003C4A99">
      <w:pPr>
        <w:pStyle w:val="NormalWeb"/>
        <w:spacing w:after="0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Fin de partie</w:t>
      </w:r>
      <w:r w:rsidR="00AC3AE3" w:rsidRPr="009C663E">
        <w:rPr>
          <w:b/>
          <w:bCs/>
          <w:sz w:val="26"/>
          <w:szCs w:val="26"/>
        </w:rPr>
        <w:t xml:space="preserve"> :</w:t>
      </w:r>
      <w:r w:rsidR="00E57604">
        <w:rPr>
          <w:b/>
          <w:bCs/>
          <w:sz w:val="26"/>
          <w:szCs w:val="26"/>
        </w:rPr>
        <w:t xml:space="preserve"> </w:t>
      </w:r>
      <w:r w:rsidR="00EC6B52">
        <w:rPr>
          <w:bCs/>
          <w:sz w:val="26"/>
          <w:szCs w:val="26"/>
        </w:rPr>
        <w:t>La fin de partie arrive lorsqu’un des jo</w:t>
      </w:r>
      <w:r w:rsidR="00602776">
        <w:rPr>
          <w:bCs/>
          <w:sz w:val="26"/>
          <w:szCs w:val="26"/>
        </w:rPr>
        <w:t>ueurs a perdu toutes ses villes, ou qu'il déclare forfait.</w:t>
      </w:r>
    </w:p>
    <w:p w:rsidR="00561ECC" w:rsidRPr="00FC1D0D" w:rsidRDefault="00561ECC" w:rsidP="00FC1D0D">
      <w:pPr>
        <w:pStyle w:val="NormalWeb"/>
        <w:spacing w:after="0"/>
        <w:rPr>
          <w:b/>
          <w:bCs/>
          <w:sz w:val="26"/>
          <w:szCs w:val="26"/>
        </w:rPr>
      </w:pPr>
    </w:p>
    <w:sectPr w:rsidR="00561ECC" w:rsidRPr="00FC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C5290"/>
    <w:multiLevelType w:val="hybridMultilevel"/>
    <w:tmpl w:val="66FC4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09"/>
    <w:rsid w:val="000C2DAE"/>
    <w:rsid w:val="00265D57"/>
    <w:rsid w:val="002807D8"/>
    <w:rsid w:val="00373C8C"/>
    <w:rsid w:val="003C4A99"/>
    <w:rsid w:val="004D771A"/>
    <w:rsid w:val="00561ECC"/>
    <w:rsid w:val="00602776"/>
    <w:rsid w:val="006044C2"/>
    <w:rsid w:val="00734592"/>
    <w:rsid w:val="007D3BBE"/>
    <w:rsid w:val="0096010D"/>
    <w:rsid w:val="009627A4"/>
    <w:rsid w:val="009C663E"/>
    <w:rsid w:val="009F0CA8"/>
    <w:rsid w:val="00A732FE"/>
    <w:rsid w:val="00AA77BD"/>
    <w:rsid w:val="00AC3AE3"/>
    <w:rsid w:val="00AC7AAD"/>
    <w:rsid w:val="00AF2F6B"/>
    <w:rsid w:val="00C06A4F"/>
    <w:rsid w:val="00E57604"/>
    <w:rsid w:val="00E7705D"/>
    <w:rsid w:val="00EA4915"/>
    <w:rsid w:val="00EC6B52"/>
    <w:rsid w:val="00F228EB"/>
    <w:rsid w:val="00FC1D0D"/>
    <w:rsid w:val="00FC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A9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A9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104E5906</Template>
  <TotalTime>54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Garayt</dc:creator>
  <cp:keywords/>
  <dc:description/>
  <cp:lastModifiedBy>Thomas Garayt</cp:lastModifiedBy>
  <cp:revision>23</cp:revision>
  <cp:lastPrinted>2014-02-27T13:44:00Z</cp:lastPrinted>
  <dcterms:created xsi:type="dcterms:W3CDTF">2014-02-27T12:50:00Z</dcterms:created>
  <dcterms:modified xsi:type="dcterms:W3CDTF">2014-02-27T13:49:00Z</dcterms:modified>
</cp:coreProperties>
</file>